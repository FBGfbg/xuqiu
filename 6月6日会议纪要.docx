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945" w:rsidRDefault="00C82F27" w:rsidP="002A6C7D">
      <w:pPr>
        <w:pStyle w:val="a3"/>
        <w:spacing w:beforeLines="200" w:afterLines="100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8"/>
        <w:tblW w:w="8856" w:type="dxa"/>
        <w:tblLayout w:type="fixed"/>
        <w:tblLook w:val="04A0"/>
      </w:tblPr>
      <w:tblGrid>
        <w:gridCol w:w="4428"/>
        <w:gridCol w:w="4428"/>
      </w:tblGrid>
      <w:tr w:rsidR="001A4945">
        <w:tc>
          <w:tcPr>
            <w:tcW w:w="4428" w:type="dxa"/>
          </w:tcPr>
          <w:p w:rsidR="001A4945" w:rsidRDefault="00C82F2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会议时间：2018年</w:t>
            </w:r>
            <w:r w:rsidR="002A6C7D">
              <w:rPr>
                <w:rFonts w:ascii="微软雅黑" w:eastAsia="微软雅黑" w:hAnsi="微软雅黑" w:cs="微软雅黑"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月</w:t>
            </w:r>
            <w:r w:rsidR="002A6C7D">
              <w:rPr>
                <w:rFonts w:ascii="微软雅黑" w:eastAsia="微软雅黑" w:hAnsi="微软雅黑" w:cs="微软雅黑"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日</w:t>
            </w:r>
          </w:p>
        </w:tc>
        <w:tc>
          <w:tcPr>
            <w:tcW w:w="4428" w:type="dxa"/>
          </w:tcPr>
          <w:p w:rsidR="001A4945" w:rsidRDefault="00C82F2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9431ED">
              <w:rPr>
                <w:rFonts w:ascii="微软雅黑" w:eastAsia="微软雅黑" w:hAnsi="微软雅黑" w:cs="微软雅黑" w:hint="eastAsia"/>
              </w:rPr>
              <w:t>教七303</w:t>
            </w:r>
          </w:p>
        </w:tc>
      </w:tr>
      <w:tr w:rsidR="001A4945">
        <w:tc>
          <w:tcPr>
            <w:tcW w:w="4428" w:type="dxa"/>
          </w:tcPr>
          <w:p w:rsidR="001A4945" w:rsidRDefault="00C82F27">
            <w:pPr>
              <w:pStyle w:val="a3"/>
              <w:spacing w:after="0" w:line="400" w:lineRule="exact"/>
              <w:ind w:left="1000" w:hangingChars="500" w:hanging="10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  <w:r w:rsidR="009431ED">
              <w:rPr>
                <w:rFonts w:ascii="微软雅黑" w:eastAsia="微软雅黑" w:hAnsi="微软雅黑" w:cs="微软雅黑" w:hint="eastAsia"/>
              </w:rPr>
              <w:t>马玉婷、马美玲、益西卓嘎</w:t>
            </w:r>
          </w:p>
        </w:tc>
        <w:tc>
          <w:tcPr>
            <w:tcW w:w="4428" w:type="dxa"/>
          </w:tcPr>
          <w:p w:rsidR="001A4945" w:rsidRDefault="00C82F2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 w:rsidR="002A6C7D">
              <w:rPr>
                <w:rFonts w:ascii="微软雅黑" w:eastAsia="微软雅黑" w:hAnsi="微软雅黑" w:cs="微软雅黑" w:hint="eastAsia"/>
              </w:rPr>
              <w:t>益西卓嘎</w:t>
            </w:r>
          </w:p>
        </w:tc>
      </w:tr>
      <w:tr w:rsidR="009431ED" w:rsidTr="00746DA1">
        <w:tc>
          <w:tcPr>
            <w:tcW w:w="8856" w:type="dxa"/>
            <w:gridSpan w:val="2"/>
          </w:tcPr>
          <w:p w:rsidR="009431ED" w:rsidRDefault="009431ED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9431ED" w:rsidTr="00746DA1">
        <w:tc>
          <w:tcPr>
            <w:tcW w:w="8856" w:type="dxa"/>
            <w:gridSpan w:val="2"/>
          </w:tcPr>
          <w:p w:rsidR="002A6C7D" w:rsidRDefault="002A6C7D" w:rsidP="002A6C7D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团队项目系统设计说明书缺点；</w:t>
            </w:r>
          </w:p>
          <w:p w:rsidR="002A6C7D" w:rsidRDefault="002A6C7D" w:rsidP="002A6C7D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《软件系统详细设计说明书》注意事项；</w:t>
            </w:r>
          </w:p>
          <w:p w:rsidR="009431ED" w:rsidRPr="002A6C7D" w:rsidRDefault="002A6C7D" w:rsidP="002A6C7D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2A6C7D">
              <w:rPr>
                <w:rFonts w:ascii="微软雅黑" w:eastAsia="微软雅黑" w:hAnsi="微软雅黑" w:cs="微软雅黑" w:hint="eastAsia"/>
              </w:rPr>
              <w:t>分配任务。</w:t>
            </w:r>
          </w:p>
        </w:tc>
      </w:tr>
      <w:tr w:rsidR="009431ED" w:rsidTr="00746DA1">
        <w:tc>
          <w:tcPr>
            <w:tcW w:w="8856" w:type="dxa"/>
            <w:gridSpan w:val="2"/>
          </w:tcPr>
          <w:p w:rsidR="009431ED" w:rsidRDefault="009431ED" w:rsidP="009431ED">
            <w:pPr>
              <w:pStyle w:val="a3"/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9431ED" w:rsidTr="00746DA1">
        <w:tc>
          <w:tcPr>
            <w:tcW w:w="8856" w:type="dxa"/>
            <w:gridSpan w:val="2"/>
          </w:tcPr>
          <w:p w:rsidR="002A6C7D" w:rsidRDefault="002A6C7D" w:rsidP="002A6C7D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1.分析项目系统设计说明书初稿的不足，特别是软件系统结构模型建模不完善内容。</w:t>
            </w:r>
          </w:p>
          <w:p w:rsidR="002A6C7D" w:rsidRDefault="002A6C7D" w:rsidP="002A6C7D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　　改进一：在本次实验中，我们针对初稿中设计功能流程图进行了改进，原本的流程图描述了项目的功能作用，没有直接反应用户的实际需求，改善后的流程图将系统功能进行了更清晰的展现。</w:t>
            </w:r>
          </w:p>
          <w:p w:rsidR="009431ED" w:rsidRPr="009431ED" w:rsidRDefault="002A6C7D" w:rsidP="002A6C7D">
            <w:pPr>
              <w:pStyle w:val="a3"/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　　改进二：初稿中没有很好的完成软件系统结构模型的建模设计，只是完成了服务器部分的整体功能的流程设计，项目系统结构的整体设计不够完善。</w:t>
            </w:r>
          </w:p>
        </w:tc>
      </w:tr>
      <w:tr w:rsidR="009431ED" w:rsidTr="00746DA1">
        <w:tc>
          <w:tcPr>
            <w:tcW w:w="8856" w:type="dxa"/>
            <w:gridSpan w:val="2"/>
          </w:tcPr>
          <w:p w:rsidR="009431ED" w:rsidRDefault="009431ED" w:rsidP="009431ED">
            <w:pPr>
              <w:pStyle w:val="a3"/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9431ED" w:rsidTr="00746DA1">
        <w:tc>
          <w:tcPr>
            <w:tcW w:w="8856" w:type="dxa"/>
            <w:gridSpan w:val="2"/>
          </w:tcPr>
          <w:p w:rsidR="002A6C7D" w:rsidRDefault="002A6C7D" w:rsidP="002A6C7D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《软件系统详细设计说明书》撰写；</w:t>
            </w:r>
          </w:p>
          <w:p w:rsidR="002A6C7D" w:rsidRDefault="002A6C7D" w:rsidP="002A6C7D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相关文件上传github仓库；</w:t>
            </w:r>
          </w:p>
          <w:p w:rsidR="002A6C7D" w:rsidRDefault="002A6C7D" w:rsidP="002A6C7D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撰写博客。</w:t>
            </w:r>
          </w:p>
          <w:p w:rsidR="002A6C7D" w:rsidRDefault="002A6C7D" w:rsidP="002A6C7D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回答以下两个问题：</w:t>
            </w:r>
          </w:p>
          <w:p w:rsidR="002A6C7D" w:rsidRDefault="002A6C7D" w:rsidP="002A6C7D">
            <w:pPr>
              <w:pStyle w:val="a3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何谓软件体系结构、软件设计模式？</w:t>
            </w:r>
          </w:p>
          <w:p w:rsidR="009431ED" w:rsidRDefault="002A6C7D" w:rsidP="002A6C7D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（2）什么是C/S与B/S结构</w:t>
            </w:r>
          </w:p>
        </w:tc>
      </w:tr>
    </w:tbl>
    <w:p w:rsidR="001A4945" w:rsidRDefault="001A4945" w:rsidP="009431ED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sectPr w:rsidR="001A4945" w:rsidSect="001A4945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D73" w:rsidRDefault="001E1D73" w:rsidP="009431ED">
      <w:r>
        <w:separator/>
      </w:r>
    </w:p>
  </w:endnote>
  <w:endnote w:type="continuationSeparator" w:id="1">
    <w:p w:rsidR="001E1D73" w:rsidRDefault="001E1D73" w:rsidP="009431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D73" w:rsidRDefault="001E1D73" w:rsidP="009431ED">
      <w:r>
        <w:separator/>
      </w:r>
    </w:p>
  </w:footnote>
  <w:footnote w:type="continuationSeparator" w:id="1">
    <w:p w:rsidR="001E1D73" w:rsidRDefault="001E1D73" w:rsidP="009431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46B2427"/>
    <w:multiLevelType w:val="singleLevel"/>
    <w:tmpl w:val="C46B24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97A19DF"/>
    <w:multiLevelType w:val="singleLevel"/>
    <w:tmpl w:val="C97A19D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76E3978"/>
    <w:multiLevelType w:val="singleLevel"/>
    <w:tmpl w:val="E76E397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C5E98A2"/>
    <w:multiLevelType w:val="singleLevel"/>
    <w:tmpl w:val="5C5E98A2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2726282"/>
    <w:rsid w:val="001A4945"/>
    <w:rsid w:val="001E1D73"/>
    <w:rsid w:val="002A6C7D"/>
    <w:rsid w:val="002C78F8"/>
    <w:rsid w:val="00622B0F"/>
    <w:rsid w:val="009431ED"/>
    <w:rsid w:val="00C82F27"/>
    <w:rsid w:val="00EC0C87"/>
    <w:rsid w:val="00F92098"/>
    <w:rsid w:val="03BE1050"/>
    <w:rsid w:val="06AA2E58"/>
    <w:rsid w:val="0DF703C0"/>
    <w:rsid w:val="117F2A4E"/>
    <w:rsid w:val="12726282"/>
    <w:rsid w:val="128C481A"/>
    <w:rsid w:val="19B15618"/>
    <w:rsid w:val="1ED70EF0"/>
    <w:rsid w:val="1F361E4B"/>
    <w:rsid w:val="1FE26790"/>
    <w:rsid w:val="2C1B3595"/>
    <w:rsid w:val="31515433"/>
    <w:rsid w:val="34E746F6"/>
    <w:rsid w:val="3D7E6152"/>
    <w:rsid w:val="47612B34"/>
    <w:rsid w:val="58391EDF"/>
    <w:rsid w:val="5B5D7092"/>
    <w:rsid w:val="76160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494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1A4945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paragraph" w:styleId="a4">
    <w:name w:val="footer"/>
    <w:basedOn w:val="a"/>
    <w:link w:val="Char0"/>
    <w:rsid w:val="001A4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rsid w:val="001A4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rsid w:val="001A4945"/>
    <w:rPr>
      <w:sz w:val="24"/>
    </w:rPr>
  </w:style>
  <w:style w:type="character" w:styleId="a7">
    <w:name w:val="Strong"/>
    <w:basedOn w:val="a0"/>
    <w:qFormat/>
    <w:rsid w:val="001A4945"/>
    <w:rPr>
      <w:b/>
    </w:rPr>
  </w:style>
  <w:style w:type="table" w:styleId="a8">
    <w:name w:val="Table Grid"/>
    <w:basedOn w:val="a1"/>
    <w:qFormat/>
    <w:rsid w:val="001A494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 Char"/>
    <w:basedOn w:val="a0"/>
    <w:link w:val="a3"/>
    <w:qFormat/>
    <w:rsid w:val="001A4945"/>
    <w:rPr>
      <w:rFonts w:ascii="Arial" w:hAnsi="Arial" w:cs="Arial" w:hint="default"/>
      <w:szCs w:val="24"/>
      <w:lang w:eastAsia="zh-CN"/>
    </w:rPr>
  </w:style>
  <w:style w:type="character" w:customStyle="1" w:styleId="Char1">
    <w:name w:val="页眉 Char"/>
    <w:basedOn w:val="a0"/>
    <w:link w:val="a5"/>
    <w:rsid w:val="001A494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1A494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9-C506\AppData\Roaming\Kingsoft\wps\addons\pool\win-i386\knewfileruby_1.0.0.10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</Template>
  <TotalTime>24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梦雨星晨</dc:creator>
  <cp:lastModifiedBy>马玉婷</cp:lastModifiedBy>
  <cp:revision>5</cp:revision>
  <dcterms:created xsi:type="dcterms:W3CDTF">2018-06-26T07:06:00Z</dcterms:created>
  <dcterms:modified xsi:type="dcterms:W3CDTF">2018-07-10T14:14:00Z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