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45" w:rsidRDefault="00C82F27" w:rsidP="002E2327">
      <w:pPr>
        <w:pStyle w:val="a3"/>
        <w:spacing w:beforeLines="200" w:afterLines="100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8"/>
        <w:tblW w:w="8856" w:type="dxa"/>
        <w:tblLayout w:type="fixed"/>
        <w:tblLook w:val="04A0"/>
      </w:tblPr>
      <w:tblGrid>
        <w:gridCol w:w="4428"/>
        <w:gridCol w:w="4428"/>
      </w:tblGrid>
      <w:tr w:rsidR="001A4945"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会议时间：2018年</w:t>
            </w:r>
            <w:r w:rsidR="002D67C0"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月</w:t>
            </w:r>
            <w:r w:rsidR="002E2327">
              <w:rPr>
                <w:rFonts w:ascii="微软雅黑" w:eastAsia="微软雅黑" w:hAnsi="微软雅黑" w:cs="微软雅黑" w:hint="eastAsia"/>
              </w:rPr>
              <w:t>30</w:t>
            </w:r>
            <w:r>
              <w:rPr>
                <w:rFonts w:ascii="微软雅黑" w:eastAsia="微软雅黑" w:hAnsi="微软雅黑" w:cs="微软雅黑" w:hint="eastAsia"/>
              </w:rPr>
              <w:t>日</w:t>
            </w:r>
          </w:p>
        </w:tc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9431ED">
              <w:rPr>
                <w:rFonts w:ascii="微软雅黑" w:eastAsia="微软雅黑" w:hAnsi="微软雅黑" w:cs="微软雅黑" w:hint="eastAsia"/>
              </w:rPr>
              <w:t>教七303</w:t>
            </w:r>
          </w:p>
        </w:tc>
      </w:tr>
      <w:tr w:rsidR="001A4945"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ind w:left="1000" w:hangingChars="500" w:hanging="10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 w:rsidR="009431ED">
              <w:rPr>
                <w:rFonts w:ascii="微软雅黑" w:eastAsia="微软雅黑" w:hAnsi="微软雅黑" w:cs="微软雅黑" w:hint="eastAsia"/>
              </w:rPr>
              <w:t>马玉婷、马美玲、益西卓嘎</w:t>
            </w:r>
          </w:p>
        </w:tc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2D67C0">
              <w:rPr>
                <w:rFonts w:ascii="微软雅黑" w:eastAsia="微软雅黑" w:hAnsi="微软雅黑" w:cs="微软雅黑" w:hint="eastAsia"/>
              </w:rPr>
              <w:t>马美玲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E2327" w:rsidRDefault="002E2327" w:rsidP="002E2327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团队项目需求规格说明书缺点；</w:t>
            </w:r>
          </w:p>
          <w:p w:rsidR="002E2327" w:rsidRDefault="002E2327" w:rsidP="002E2327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功能分析的四个象限；</w:t>
            </w:r>
          </w:p>
          <w:p w:rsidR="002E2327" w:rsidRDefault="002E2327" w:rsidP="002E2327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《软件系统概要设计说明书》注意事项；</w:t>
            </w:r>
          </w:p>
          <w:p w:rsidR="009431ED" w:rsidRPr="002D67C0" w:rsidRDefault="002E2327" w:rsidP="002E2327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分配任务。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 w:rsidP="009431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E2327" w:rsidRDefault="002E2327" w:rsidP="002E23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1.《项目需求规格说明书》分析</w:t>
            </w:r>
          </w:p>
          <w:p w:rsidR="002E2327" w:rsidRDefault="002E2327" w:rsidP="002E2327">
            <w:pPr>
              <w:pStyle w:val="a3"/>
              <w:spacing w:after="0" w:line="400" w:lineRule="exact"/>
              <w:ind w:firstLine="403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根据老师的指导以及本周所学方法面向对象分析法（Object-Oriented Analysis），分析改进上周编写的《项目需求规格说明书》</w:t>
            </w:r>
          </w:p>
          <w:p w:rsidR="009431ED" w:rsidRDefault="002E2327" w:rsidP="002E2327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2.功能分析的四个象限图</w:t>
            </w:r>
          </w:p>
          <w:p w:rsidR="002E2327" w:rsidRPr="002E2327" w:rsidRDefault="002E2327" w:rsidP="002E2327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  <w:r w:rsidRPr="002E2327">
              <w:rPr>
                <w:rFonts w:ascii="微软雅黑" w:eastAsia="微软雅黑" w:hAnsi="微软雅黑" w:cs="微软雅黑" w:hint="eastAsia"/>
              </w:rPr>
              <w:t>团队项目WBS</w:t>
            </w:r>
          </w:p>
          <w:p w:rsidR="002E2327" w:rsidRPr="002E2327" w:rsidRDefault="002E2327" w:rsidP="002E2327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4.</w:t>
            </w:r>
            <w:r w:rsidRPr="002E2327">
              <w:rPr>
                <w:rFonts w:ascii="微软雅黑" w:eastAsia="微软雅黑" w:hAnsi="微软雅黑" w:cs="微软雅黑" w:hint="eastAsia"/>
              </w:rPr>
              <w:t>用户故事</w:t>
            </w:r>
          </w:p>
          <w:p w:rsidR="002E2327" w:rsidRPr="002E2327" w:rsidRDefault="002E2327" w:rsidP="002E2327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  <w:r w:rsidRPr="002E2327">
              <w:rPr>
                <w:rFonts w:ascii="微软雅黑" w:eastAsia="微软雅黑" w:hAnsi="微软雅黑" w:cs="微软雅黑" w:hint="eastAsia"/>
              </w:rPr>
              <w:t>制作看板图和燃尽图</w:t>
            </w:r>
          </w:p>
          <w:p w:rsidR="002E2327" w:rsidRPr="002D67C0" w:rsidRDefault="002E2327" w:rsidP="002E2327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6.</w:t>
            </w:r>
            <w:r w:rsidRPr="002E2327">
              <w:rPr>
                <w:rFonts w:ascii="微软雅黑" w:eastAsia="微软雅黑" w:hAnsi="微软雅黑" w:cs="微软雅黑" w:hint="eastAsia"/>
              </w:rPr>
              <w:t>设计团队项目系统总体结构和数据库逻辑结构（E-R图）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 w:rsidP="009431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E2327" w:rsidRDefault="002E2327" w:rsidP="002E232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《软件系统概要设计说明书》撰写；</w:t>
            </w:r>
          </w:p>
          <w:p w:rsidR="002E2327" w:rsidRDefault="002E2327" w:rsidP="002E232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相关文件上传github仓库；</w:t>
            </w:r>
          </w:p>
          <w:p w:rsidR="009431ED" w:rsidRPr="002E2327" w:rsidRDefault="002E2327" w:rsidP="002E232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2E2327">
              <w:rPr>
                <w:rFonts w:ascii="微软雅黑" w:eastAsia="微软雅黑" w:hAnsi="微软雅黑" w:cs="微软雅黑" w:hint="eastAsia"/>
              </w:rPr>
              <w:t>撰写博客。</w:t>
            </w:r>
          </w:p>
        </w:tc>
      </w:tr>
    </w:tbl>
    <w:p w:rsidR="001A4945" w:rsidRDefault="001A4945" w:rsidP="009431ED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1A4945" w:rsidSect="001A4945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DCA" w:rsidRDefault="00726DCA" w:rsidP="009431ED">
      <w:r>
        <w:separator/>
      </w:r>
    </w:p>
  </w:endnote>
  <w:endnote w:type="continuationSeparator" w:id="1">
    <w:p w:rsidR="00726DCA" w:rsidRDefault="00726DCA" w:rsidP="00943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DCA" w:rsidRDefault="00726DCA" w:rsidP="009431ED">
      <w:r>
        <w:separator/>
      </w:r>
    </w:p>
  </w:footnote>
  <w:footnote w:type="continuationSeparator" w:id="1">
    <w:p w:rsidR="00726DCA" w:rsidRDefault="00726DCA" w:rsidP="009431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7A19DF"/>
    <w:multiLevelType w:val="singleLevel"/>
    <w:tmpl w:val="C97A19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6E3978"/>
    <w:multiLevelType w:val="singleLevel"/>
    <w:tmpl w:val="E76E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2726282"/>
    <w:rsid w:val="00013CF9"/>
    <w:rsid w:val="001A4945"/>
    <w:rsid w:val="001F5B2A"/>
    <w:rsid w:val="002D67C0"/>
    <w:rsid w:val="002E2327"/>
    <w:rsid w:val="00622B0F"/>
    <w:rsid w:val="006D3733"/>
    <w:rsid w:val="00726DCA"/>
    <w:rsid w:val="009431ED"/>
    <w:rsid w:val="00C82F27"/>
    <w:rsid w:val="00EC0C87"/>
    <w:rsid w:val="00F92098"/>
    <w:rsid w:val="03BE1050"/>
    <w:rsid w:val="06AA2E58"/>
    <w:rsid w:val="0DF703C0"/>
    <w:rsid w:val="117F2A4E"/>
    <w:rsid w:val="12726282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8391EDF"/>
    <w:rsid w:val="5B5D7092"/>
    <w:rsid w:val="76160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9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1A4945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rsid w:val="001A4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1A4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rsid w:val="001A4945"/>
    <w:rPr>
      <w:sz w:val="24"/>
    </w:rPr>
  </w:style>
  <w:style w:type="character" w:styleId="a7">
    <w:name w:val="Strong"/>
    <w:basedOn w:val="a0"/>
    <w:uiPriority w:val="22"/>
    <w:qFormat/>
    <w:rsid w:val="001A4945"/>
    <w:rPr>
      <w:b/>
    </w:rPr>
  </w:style>
  <w:style w:type="table" w:styleId="a8">
    <w:name w:val="Table Grid"/>
    <w:basedOn w:val="a1"/>
    <w:qFormat/>
    <w:rsid w:val="001A49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0"/>
    <w:link w:val="a3"/>
    <w:qFormat/>
    <w:rsid w:val="001A4945"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rsid w:val="001A494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1A494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ql-author-3713822">
    <w:name w:val="ql-author-3713822"/>
    <w:basedOn w:val="a0"/>
    <w:rsid w:val="002E2327"/>
  </w:style>
  <w:style w:type="character" w:customStyle="1" w:styleId="ql-author-6453134">
    <w:name w:val="ql-author-6453134"/>
    <w:basedOn w:val="a0"/>
    <w:rsid w:val="002E23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</Template>
  <TotalTime>30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梦雨星晨</dc:creator>
  <cp:lastModifiedBy>马玉婷</cp:lastModifiedBy>
  <cp:revision>6</cp:revision>
  <dcterms:created xsi:type="dcterms:W3CDTF">2018-06-26T07:06:00Z</dcterms:created>
  <dcterms:modified xsi:type="dcterms:W3CDTF">2018-07-10T14:12:00Z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