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45" w:rsidRDefault="00C82F27" w:rsidP="002D67C0">
      <w:pPr>
        <w:pStyle w:val="a3"/>
        <w:spacing w:beforeLines="200" w:afterLines="10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8"/>
        <w:tblW w:w="8856" w:type="dxa"/>
        <w:tblLayout w:type="fixed"/>
        <w:tblLook w:val="04A0"/>
      </w:tblPr>
      <w:tblGrid>
        <w:gridCol w:w="4428"/>
        <w:gridCol w:w="4428"/>
      </w:tblGrid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会议时间：2018年</w:t>
            </w:r>
            <w:r w:rsidR="002D67C0"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 w:rsidR="002D67C0"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9431ED">
              <w:rPr>
                <w:rFonts w:ascii="微软雅黑" w:eastAsia="微软雅黑" w:hAnsi="微软雅黑" w:cs="微软雅黑" w:hint="eastAsia"/>
              </w:rPr>
              <w:t>教七303</w:t>
            </w:r>
          </w:p>
        </w:tc>
      </w:tr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ind w:left="1000" w:hangingChars="500" w:hanging="10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 w:rsidR="009431ED">
              <w:rPr>
                <w:rFonts w:ascii="微软雅黑" w:eastAsia="微软雅黑" w:hAnsi="微软雅黑" w:cs="微软雅黑" w:hint="eastAsia"/>
              </w:rPr>
              <w:t>马玉婷、马美玲、益西卓嘎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2D67C0">
              <w:rPr>
                <w:rFonts w:ascii="微软雅黑" w:eastAsia="微软雅黑" w:hAnsi="微软雅黑" w:cs="微软雅黑" w:hint="eastAsia"/>
              </w:rPr>
              <w:t>马美玲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D67C0" w:rsidRDefault="002D67C0" w:rsidP="002D67C0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团队项目可行性评审；</w:t>
            </w:r>
          </w:p>
          <w:p w:rsidR="002D67C0" w:rsidRDefault="002D67C0" w:rsidP="002D67C0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确定靠谱的团队研发项目；</w:t>
            </w:r>
          </w:p>
          <w:p w:rsidR="002D67C0" w:rsidRDefault="002D67C0" w:rsidP="002D67C0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编制团队项目选题报告；</w:t>
            </w:r>
          </w:p>
          <w:p w:rsidR="009431ED" w:rsidRPr="002D67C0" w:rsidRDefault="009431ED" w:rsidP="002D67C0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D67C0">
              <w:rPr>
                <w:rFonts w:ascii="微软雅黑" w:eastAsia="微软雅黑" w:hAnsi="微软雅黑" w:cs="微软雅黑" w:hint="eastAsia"/>
              </w:rPr>
              <w:t>分配采访任务。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D67C0" w:rsidRDefault="002D67C0" w:rsidP="002D67C0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开发项目：小学生课后答案查询系统</w:t>
            </w:r>
          </w:p>
          <w:p w:rsidR="002D67C0" w:rsidRDefault="002D67C0" w:rsidP="002D67C0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项目可行性见项目计划书；</w:t>
            </w:r>
          </w:p>
          <w:p w:rsidR="009431ED" w:rsidRPr="002D67C0" w:rsidRDefault="002D67C0" w:rsidP="009431ED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采用NABCD法，发表团队意见。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D67C0" w:rsidRDefault="002D67C0" w:rsidP="002D67C0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编写项目申请表；</w:t>
            </w:r>
          </w:p>
          <w:p w:rsidR="002D67C0" w:rsidRDefault="002D67C0" w:rsidP="002D67C0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建立团队项目github仓库；</w:t>
            </w:r>
          </w:p>
          <w:p w:rsidR="009431ED" w:rsidRDefault="002D67C0" w:rsidP="002D67C0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撰写博客。</w:t>
            </w:r>
          </w:p>
        </w:tc>
      </w:tr>
    </w:tbl>
    <w:p w:rsidR="001A4945" w:rsidRDefault="001A4945" w:rsidP="009431E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1A4945" w:rsidSect="001A494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733" w:rsidRDefault="006D3733" w:rsidP="009431ED">
      <w:r>
        <w:separator/>
      </w:r>
    </w:p>
  </w:endnote>
  <w:endnote w:type="continuationSeparator" w:id="1">
    <w:p w:rsidR="006D3733" w:rsidRDefault="006D3733" w:rsidP="0094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733" w:rsidRDefault="006D3733" w:rsidP="009431ED">
      <w:r>
        <w:separator/>
      </w:r>
    </w:p>
  </w:footnote>
  <w:footnote w:type="continuationSeparator" w:id="1">
    <w:p w:rsidR="006D3733" w:rsidRDefault="006D3733" w:rsidP="00943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2726282"/>
    <w:rsid w:val="00013CF9"/>
    <w:rsid w:val="001A4945"/>
    <w:rsid w:val="002D67C0"/>
    <w:rsid w:val="00622B0F"/>
    <w:rsid w:val="006D3733"/>
    <w:rsid w:val="009431ED"/>
    <w:rsid w:val="00C82F27"/>
    <w:rsid w:val="00EC0C87"/>
    <w:rsid w:val="00F92098"/>
    <w:rsid w:val="03BE1050"/>
    <w:rsid w:val="06AA2E58"/>
    <w:rsid w:val="0DF703C0"/>
    <w:rsid w:val="117F2A4E"/>
    <w:rsid w:val="12726282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8391EDF"/>
    <w:rsid w:val="5B5D7092"/>
    <w:rsid w:val="7616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9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A4945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rsid w:val="001A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1A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1A4945"/>
    <w:rPr>
      <w:sz w:val="24"/>
    </w:rPr>
  </w:style>
  <w:style w:type="character" w:styleId="a7">
    <w:name w:val="Strong"/>
    <w:basedOn w:val="a0"/>
    <w:qFormat/>
    <w:rsid w:val="001A4945"/>
    <w:rPr>
      <w:b/>
    </w:rPr>
  </w:style>
  <w:style w:type="table" w:styleId="a8">
    <w:name w:val="Table Grid"/>
    <w:basedOn w:val="a1"/>
    <w:qFormat/>
    <w:rsid w:val="001A49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sid w:val="001A4945"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sid w:val="001A4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A4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</Template>
  <TotalTime>26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梦雨星晨</dc:creator>
  <cp:lastModifiedBy>马玉婷</cp:lastModifiedBy>
  <cp:revision>5</cp:revision>
  <dcterms:created xsi:type="dcterms:W3CDTF">2018-06-26T07:06:00Z</dcterms:created>
  <dcterms:modified xsi:type="dcterms:W3CDTF">2018-07-10T13:48:00Z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